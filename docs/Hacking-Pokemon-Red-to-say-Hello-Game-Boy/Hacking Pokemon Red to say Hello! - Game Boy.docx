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E73B" w14:textId="77777777" w:rsidR="00CA69F2" w:rsidRPr="00CA69F2" w:rsidRDefault="00CA69F2" w:rsidP="00CA69F2">
      <w:pPr>
        <w:pStyle w:val="Heading1"/>
        <w:rPr>
          <w:rFonts w:eastAsia="Times New Roman"/>
        </w:rPr>
      </w:pPr>
      <w:bookmarkStart w:id="0" w:name="_Toc106304038"/>
      <w:r w:rsidRPr="00CA69F2">
        <w:rPr>
          <w:rFonts w:eastAsia="Times New Roman"/>
        </w:rPr>
        <w:t>Hacking Pokemon Red to say Hello! - Game Boy</w:t>
      </w:r>
      <w:bookmarkEnd w:id="0"/>
    </w:p>
    <w:p w14:paraId="7B8F3603" w14:textId="77777777" w:rsidR="00AA3188" w:rsidRPr="00AA3188" w:rsidRDefault="00AA3188" w:rsidP="00AA3188"/>
    <w:sdt>
      <w:sdtPr>
        <w:rPr>
          <w:rFonts w:ascii="Segoe UI" w:eastAsiaTheme="minorHAnsi" w:hAnsi="Segoe UI" w:cs="Segoe UI"/>
          <w:caps w:val="0"/>
          <w:spacing w:val="0"/>
          <w:sz w:val="22"/>
          <w:szCs w:val="22"/>
        </w:rPr>
        <w:id w:val="378058467"/>
        <w:docPartObj>
          <w:docPartGallery w:val="Table of Contents"/>
          <w:docPartUnique/>
        </w:docPartObj>
      </w:sdtPr>
      <w:sdtEndPr/>
      <w:sdtContent>
        <w:p w14:paraId="4017FF3C" w14:textId="77777777" w:rsidR="009D7708" w:rsidRDefault="00483DC7">
          <w:pPr>
            <w:pStyle w:val="TOCHeading"/>
            <w:suppressLineNumbers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Table of Contents</w:t>
          </w:r>
        </w:p>
        <w:p w14:paraId="6F72F41B" w14:textId="0E363C24" w:rsidR="00CA69F2" w:rsidRDefault="00483DC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rFonts w:ascii="Segoe UI" w:hAnsi="Segoe UI" w:cs="Segoe UI"/>
            </w:rPr>
            <w:fldChar w:fldCharType="begin"/>
          </w:r>
          <w:r>
            <w:rPr>
              <w:rFonts w:ascii="Segoe UI" w:hAnsi="Segoe UI" w:cs="Segoe UI"/>
            </w:rPr>
            <w:instrText xml:space="preserve"> TOC \o "1-3" \h \z \u </w:instrText>
          </w:r>
          <w:r>
            <w:rPr>
              <w:rFonts w:ascii="Segoe UI" w:hAnsi="Segoe UI" w:cs="Segoe UI"/>
            </w:rPr>
            <w:fldChar w:fldCharType="separate"/>
          </w:r>
          <w:hyperlink w:anchor="_Toc106304038" w:history="1">
            <w:r w:rsidR="00CA69F2" w:rsidRPr="004C1256">
              <w:rPr>
                <w:rStyle w:val="Hyperlink"/>
                <w:rFonts w:eastAsia="Times New Roman"/>
                <w:noProof/>
              </w:rPr>
              <w:t>Hacking Pokemon Red to say Hello! - Game Boy</w:t>
            </w:r>
            <w:r w:rsidR="00CA69F2">
              <w:rPr>
                <w:noProof/>
                <w:webHidden/>
              </w:rPr>
              <w:tab/>
            </w:r>
            <w:r w:rsidR="00CA69F2">
              <w:rPr>
                <w:noProof/>
                <w:webHidden/>
              </w:rPr>
              <w:fldChar w:fldCharType="begin"/>
            </w:r>
            <w:r w:rsidR="00CA69F2">
              <w:rPr>
                <w:noProof/>
                <w:webHidden/>
              </w:rPr>
              <w:instrText xml:space="preserve"> PAGEREF _Toc106304038 \h </w:instrText>
            </w:r>
            <w:r w:rsidR="00CA69F2">
              <w:rPr>
                <w:noProof/>
                <w:webHidden/>
              </w:rPr>
            </w:r>
            <w:r w:rsidR="00CA69F2">
              <w:rPr>
                <w:noProof/>
                <w:webHidden/>
              </w:rPr>
              <w:fldChar w:fldCharType="separate"/>
            </w:r>
            <w:r w:rsidR="00CA69F2">
              <w:rPr>
                <w:noProof/>
                <w:webHidden/>
              </w:rPr>
              <w:t>1</w:t>
            </w:r>
            <w:r w:rsidR="00CA69F2">
              <w:rPr>
                <w:noProof/>
                <w:webHidden/>
              </w:rPr>
              <w:fldChar w:fldCharType="end"/>
            </w:r>
          </w:hyperlink>
        </w:p>
        <w:p w14:paraId="280B9BA2" w14:textId="6C3362DA" w:rsidR="00CA69F2" w:rsidRDefault="00CA69F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304039" w:history="1">
            <w:r w:rsidRPr="004C1256">
              <w:rPr>
                <w:rStyle w:val="Hyperlink"/>
                <w:noProof/>
              </w:rPr>
              <w:t>The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5803" w14:textId="62F33334" w:rsidR="00CA69F2" w:rsidRDefault="00CA69F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304040" w:history="1">
            <w:r w:rsidRPr="004C1256">
              <w:rPr>
                <w:rStyle w:val="Hyperlink"/>
                <w:noProof/>
              </w:rPr>
              <w:t>The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353D8" w14:textId="55701F74" w:rsidR="00CA69F2" w:rsidRDefault="00CA69F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304041" w:history="1">
            <w:r w:rsidRPr="004C1256">
              <w:rPr>
                <w:rStyle w:val="Hyperlink"/>
                <w:noProof/>
              </w:rPr>
              <w:t>TLDR;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7B3C" w14:textId="63943665" w:rsidR="009D7708" w:rsidRDefault="00483DC7">
          <w:pPr>
            <w:suppressLineNumbers/>
            <w:rPr>
              <w:rFonts w:ascii="Segoe UI" w:hAnsi="Segoe UI" w:cs="Segoe UI"/>
            </w:rPr>
          </w:pPr>
          <w:r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7B2F8FD9" w14:textId="13748CFC" w:rsidR="00153018" w:rsidRDefault="00CA69F2" w:rsidP="00CA69F2">
      <w:pPr>
        <w:rPr>
          <w:rFonts w:ascii="Segoe UI" w:hAnsi="Segoe UI" w:cs="Segoe UI"/>
          <w:color w:val="111111"/>
          <w:shd w:val="clear" w:color="auto" w:fill="FDFDFD"/>
        </w:rPr>
      </w:pPr>
      <w:r>
        <w:rPr>
          <w:rFonts w:ascii="Segoe UI" w:hAnsi="Segoe UI" w:cs="Segoe UI"/>
          <w:color w:val="111111"/>
          <w:shd w:val="clear" w:color="auto" w:fill="FDFDFD"/>
        </w:rPr>
        <w:t xml:space="preserve">I created a video showing how to do a little bit of hacking/reverse programming on the Game Boy game </w:t>
      </w:r>
      <w:r>
        <w:rPr>
          <w:rFonts w:ascii="Segoe UI" w:hAnsi="Segoe UI" w:cs="Segoe UI"/>
          <w:color w:val="111111"/>
          <w:shd w:val="clear" w:color="auto" w:fill="FDFDFD"/>
        </w:rPr>
        <w:t>Pokémon</w:t>
      </w:r>
      <w:r>
        <w:rPr>
          <w:rFonts w:ascii="Segoe UI" w:hAnsi="Segoe UI" w:cs="Segoe UI"/>
          <w:color w:val="111111"/>
          <w:shd w:val="clear" w:color="auto" w:fill="FDFDFD"/>
        </w:rPr>
        <w:t xml:space="preserve"> Red Version. This is a simple hack where we replace some text in the ROM. This video is not intended to be a tutorial, it is </w:t>
      </w:r>
      <w:r>
        <w:rPr>
          <w:rFonts w:ascii="Segoe UI" w:hAnsi="Segoe UI" w:cs="Segoe UI"/>
          <w:color w:val="111111"/>
          <w:shd w:val="clear" w:color="auto" w:fill="FDFDFD"/>
        </w:rPr>
        <w:t>just</w:t>
      </w:r>
      <w:r>
        <w:rPr>
          <w:rFonts w:ascii="Segoe UI" w:hAnsi="Segoe UI" w:cs="Segoe UI"/>
          <w:color w:val="111111"/>
          <w:shd w:val="clear" w:color="auto" w:fill="FDFDFD"/>
        </w:rPr>
        <w:t xml:space="preserve"> me setting down and recording myself going through the process of doing this hack. I’ve never done this </w:t>
      </w:r>
      <w:r>
        <w:rPr>
          <w:rFonts w:ascii="Segoe UI" w:hAnsi="Segoe UI" w:cs="Segoe UI"/>
          <w:color w:val="111111"/>
          <w:shd w:val="clear" w:color="auto" w:fill="FDFDFD"/>
        </w:rPr>
        <w:t>kind</w:t>
      </w:r>
      <w:r>
        <w:rPr>
          <w:rFonts w:ascii="Segoe UI" w:hAnsi="Segoe UI" w:cs="Segoe UI"/>
          <w:color w:val="111111"/>
          <w:shd w:val="clear" w:color="auto" w:fill="FDFDFD"/>
        </w:rPr>
        <w:t xml:space="preserve"> of thing before on a Game Boy ROM so in a way we are learning it together.</w:t>
      </w:r>
    </w:p>
    <w:p w14:paraId="79516BAC" w14:textId="5FB7531D" w:rsidR="00CA69F2" w:rsidRDefault="00CA69F2" w:rsidP="00CA69F2">
      <w:pPr>
        <w:pStyle w:val="Heading2"/>
      </w:pPr>
      <w:bookmarkStart w:id="1" w:name="_Toc106304039"/>
      <w:r>
        <w:t>The Video</w:t>
      </w:r>
      <w:bookmarkEnd w:id="1"/>
    </w:p>
    <w:p w14:paraId="16FC7314" w14:textId="2BA0B5D3" w:rsidR="00CA69F2" w:rsidRDefault="00CA69F2" w:rsidP="00CA69F2">
      <w:pPr>
        <w:jc w:val="center"/>
      </w:pPr>
      <w:r>
        <w:rPr>
          <w:noProof/>
        </w:rPr>
        <w:drawing>
          <wp:inline distT="0" distB="0" distL="0" distR="0" wp14:anchorId="044D7007" wp14:editId="4185231C">
            <wp:extent cx="4572000" cy="3429000"/>
            <wp:effectExtent l="0" t="0" r="0" b="0"/>
            <wp:docPr id="1" name="Video 1" descr="Hacking Pokemon Red to say Hello!  (Nintendo Game Boy)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Hacking Pokemon Red to say Hello!  (Nintendo Game Boy)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Vm4UpRkBD5g?feature=oembed&quot; frameborder=&quot;0&quot; allow=&quot;accelerometer; autoplay; clipboard-write; encrypted-media; gyroscope; picture-in-picture&quot; allowfullscreen=&quot;&quot; title=&quot;Hacking Pokemon Red to say Hello!  (Nintendo Game Boy)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3286" w14:textId="100B6DB6" w:rsidR="00CA69F2" w:rsidRDefault="00CA69F2" w:rsidP="00CA69F2">
      <w:pPr>
        <w:pStyle w:val="Heading2"/>
      </w:pPr>
      <w:bookmarkStart w:id="2" w:name="_Toc106304040"/>
      <w:r>
        <w:t>The Tools</w:t>
      </w:r>
      <w:bookmarkEnd w:id="2"/>
    </w:p>
    <w:p w14:paraId="2EFEDF56" w14:textId="77777777" w:rsidR="00CA69F2" w:rsidRPr="00CA69F2" w:rsidRDefault="00CA69F2" w:rsidP="00CA69F2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Debugger - </w:t>
      </w:r>
      <w:proofErr w:type="spellStart"/>
      <w:r w:rsidRPr="00CA69F2">
        <w:rPr>
          <w:rFonts w:ascii="Segoe UI" w:eastAsia="Times New Roman" w:hAnsi="Segoe UI" w:cs="Segoe UI"/>
          <w:color w:val="111111"/>
          <w:szCs w:val="24"/>
        </w:rPr>
        <w:fldChar w:fldCharType="begin"/>
      </w:r>
      <w:r w:rsidRPr="00CA69F2">
        <w:rPr>
          <w:rFonts w:ascii="Segoe UI" w:eastAsia="Times New Roman" w:hAnsi="Segoe UI" w:cs="Segoe UI"/>
          <w:color w:val="111111"/>
          <w:szCs w:val="24"/>
        </w:rPr>
        <w:instrText xml:space="preserve"> HYPERLINK "https://problemkaputt.de/gmb.htm" </w:instrText>
      </w:r>
      <w:r w:rsidRPr="00CA69F2">
        <w:rPr>
          <w:rFonts w:ascii="Segoe UI" w:eastAsia="Times New Roman" w:hAnsi="Segoe UI" w:cs="Segoe UI"/>
          <w:color w:val="111111"/>
          <w:szCs w:val="24"/>
        </w:rPr>
        <w:fldChar w:fldCharType="separate"/>
      </w:r>
      <w:r w:rsidRPr="00CA69F2">
        <w:rPr>
          <w:rFonts w:ascii="Segoe UI" w:eastAsia="Times New Roman" w:hAnsi="Segoe UI" w:cs="Segoe UI"/>
          <w:color w:val="2A7AE2"/>
          <w:szCs w:val="24"/>
          <w:u w:val="single"/>
        </w:rPr>
        <w:t>No$GMB</w:t>
      </w:r>
      <w:proofErr w:type="spellEnd"/>
      <w:r w:rsidRPr="00CA69F2">
        <w:rPr>
          <w:rFonts w:ascii="Segoe UI" w:eastAsia="Times New Roman" w:hAnsi="Segoe UI" w:cs="Segoe UI"/>
          <w:color w:val="111111"/>
          <w:szCs w:val="24"/>
        </w:rPr>
        <w:fldChar w:fldCharType="end"/>
      </w:r>
    </w:p>
    <w:p w14:paraId="02CAC555" w14:textId="77777777" w:rsidR="00CA69F2" w:rsidRPr="00CA69F2" w:rsidRDefault="00CA69F2" w:rsidP="00CA69F2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Tile editor - </w:t>
      </w:r>
      <w:hyperlink r:id="rId8" w:history="1">
        <w:r w:rsidRPr="00CA69F2">
          <w:rPr>
            <w:rFonts w:ascii="Segoe UI" w:eastAsia="Times New Roman" w:hAnsi="Segoe UI" w:cs="Segoe UI"/>
            <w:color w:val="2A7AE2"/>
            <w:szCs w:val="24"/>
            <w:u w:val="single"/>
          </w:rPr>
          <w:t>Tile Designer</w:t>
        </w:r>
      </w:hyperlink>
    </w:p>
    <w:p w14:paraId="3800EE40" w14:textId="77777777" w:rsidR="00CA69F2" w:rsidRPr="00CA69F2" w:rsidRDefault="00CA69F2" w:rsidP="00CA69F2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Text editor - </w:t>
      </w:r>
      <w:hyperlink r:id="rId9" w:history="1">
        <w:r w:rsidRPr="00CA69F2">
          <w:rPr>
            <w:rFonts w:ascii="Segoe UI" w:eastAsia="Times New Roman" w:hAnsi="Segoe UI" w:cs="Segoe UI"/>
            <w:color w:val="2A7AE2"/>
            <w:szCs w:val="24"/>
            <w:u w:val="single"/>
          </w:rPr>
          <w:t>VS Code</w:t>
        </w:r>
      </w:hyperlink>
    </w:p>
    <w:p w14:paraId="16C0D2B7" w14:textId="77777777" w:rsidR="00CA69F2" w:rsidRPr="00CA69F2" w:rsidRDefault="00CA69F2" w:rsidP="00CA69F2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Hex editor - </w:t>
      </w:r>
      <w:hyperlink r:id="rId10" w:history="1">
        <w:r w:rsidRPr="00CA69F2">
          <w:rPr>
            <w:rFonts w:ascii="Segoe UI" w:eastAsia="Times New Roman" w:hAnsi="Segoe UI" w:cs="Segoe UI"/>
            <w:color w:val="2A7AE2"/>
            <w:szCs w:val="24"/>
            <w:u w:val="single"/>
          </w:rPr>
          <w:t>VS Code Hex Editor Plugin</w:t>
        </w:r>
      </w:hyperlink>
    </w:p>
    <w:p w14:paraId="7E606934" w14:textId="77777777" w:rsidR="00CA69F2" w:rsidRPr="00CA69F2" w:rsidRDefault="00CA69F2" w:rsidP="00CA69F2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C compiler - </w:t>
      </w:r>
      <w:hyperlink r:id="rId11" w:history="1">
        <w:r w:rsidRPr="00CA69F2">
          <w:rPr>
            <w:rFonts w:ascii="Segoe UI" w:eastAsia="Times New Roman" w:hAnsi="Segoe UI" w:cs="Segoe UI"/>
            <w:color w:val="2A7AE2"/>
            <w:szCs w:val="24"/>
            <w:u w:val="single"/>
          </w:rPr>
          <w:t>Clang</w:t>
        </w:r>
      </w:hyperlink>
    </w:p>
    <w:p w14:paraId="53B0EEF8" w14:textId="77777777" w:rsidR="00CA69F2" w:rsidRPr="00CA69F2" w:rsidRDefault="00CA69F2" w:rsidP="00CA69F2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C check sum program - </w:t>
      </w:r>
      <w:hyperlink r:id="rId12" w:history="1">
        <w:r w:rsidRPr="00CA69F2">
          <w:rPr>
            <w:rFonts w:ascii="Segoe UI" w:eastAsia="Times New Roman" w:hAnsi="Segoe UI" w:cs="Segoe UI"/>
            <w:color w:val="2A7AE2"/>
            <w:szCs w:val="24"/>
            <w:u w:val="single"/>
          </w:rPr>
          <w:t>Sum C program code</w:t>
        </w:r>
      </w:hyperlink>
    </w:p>
    <w:p w14:paraId="217C8C27" w14:textId="3375C78A" w:rsidR="00CA69F2" w:rsidRDefault="00CA69F2" w:rsidP="00CA69F2">
      <w:pPr>
        <w:pStyle w:val="Heading2"/>
      </w:pPr>
      <w:bookmarkStart w:id="3" w:name="_Toc106304041"/>
      <w:r>
        <w:t>TLDR; Steps</w:t>
      </w:r>
      <w:bookmarkEnd w:id="3"/>
    </w:p>
    <w:p w14:paraId="7BA76B60" w14:textId="3643147A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 xml:space="preserve">Get your personal </w:t>
      </w:r>
      <w:r w:rsidRPr="00CA69F2">
        <w:rPr>
          <w:rFonts w:ascii="Segoe UI" w:eastAsia="Times New Roman" w:hAnsi="Segoe UI" w:cs="Segoe UI"/>
          <w:color w:val="111111"/>
          <w:szCs w:val="24"/>
        </w:rPr>
        <w:t>Pokémon</w:t>
      </w:r>
      <w:r w:rsidRPr="00CA69F2">
        <w:rPr>
          <w:rFonts w:ascii="Segoe UI" w:eastAsia="Times New Roman" w:hAnsi="Segoe UI" w:cs="Segoe UI"/>
          <w:color w:val="111111"/>
          <w:szCs w:val="24"/>
        </w:rPr>
        <w:t xml:space="preserve"> Red Version Rom</w:t>
      </w:r>
    </w:p>
    <w:p w14:paraId="60CF3DBB" w14:textId="77777777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Create a copy of it and name it </w:t>
      </w:r>
      <w:r w:rsidRPr="00CA69F2">
        <w:rPr>
          <w:rStyle w:val="CodeStringChar"/>
          <w:rFonts w:eastAsiaTheme="minorEastAsia"/>
          <w:shd w:val="clear" w:color="auto" w:fill="FDF6E3"/>
        </w:rPr>
        <w:t>original.gb</w:t>
      </w:r>
      <w:r w:rsidRPr="00CA69F2">
        <w:rPr>
          <w:rFonts w:ascii="Segoe UI" w:eastAsia="Times New Roman" w:hAnsi="Segoe UI" w:cs="Segoe UI"/>
          <w:color w:val="111111"/>
          <w:szCs w:val="24"/>
        </w:rPr>
        <w:t> in case of mistakes</w:t>
      </w:r>
    </w:p>
    <w:p w14:paraId="09801284" w14:textId="77777777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Open the Tile editor and create 1-11 tiles of whatever you wish</w:t>
      </w:r>
    </w:p>
    <w:p w14:paraId="115314CB" w14:textId="77777777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Export all 11 tiles (even if you didn’t use 11) to a binary file</w:t>
      </w:r>
    </w:p>
    <w:p w14:paraId="3B51641F" w14:textId="77777777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Copy the binary output in a hex editor</w:t>
      </w:r>
    </w:p>
    <w:p w14:paraId="3C7AD1D4" w14:textId="11D669A7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 xml:space="preserve">Open the </w:t>
      </w:r>
      <w:r w:rsidRPr="00CA69F2">
        <w:rPr>
          <w:rFonts w:ascii="Segoe UI" w:eastAsia="Times New Roman" w:hAnsi="Segoe UI" w:cs="Segoe UI"/>
          <w:color w:val="111111"/>
          <w:szCs w:val="24"/>
        </w:rPr>
        <w:t>Pokémon</w:t>
      </w:r>
      <w:r w:rsidRPr="00CA69F2">
        <w:rPr>
          <w:rFonts w:ascii="Segoe UI" w:eastAsia="Times New Roman" w:hAnsi="Segoe UI" w:cs="Segoe UI"/>
          <w:color w:val="111111"/>
          <w:szCs w:val="24"/>
        </w:rPr>
        <w:t xml:space="preserve"> Red rom (not </w:t>
      </w:r>
      <w:r w:rsidRPr="00CA69F2">
        <w:rPr>
          <w:rStyle w:val="CodeStringChar"/>
          <w:rFonts w:eastAsiaTheme="minorEastAsia"/>
          <w:shd w:val="clear" w:color="auto" w:fill="FDF6E3"/>
        </w:rPr>
        <w:t>original.gb</w:t>
      </w:r>
      <w:r w:rsidRPr="00CA69F2">
        <w:rPr>
          <w:rFonts w:ascii="Segoe UI" w:eastAsia="Times New Roman" w:hAnsi="Segoe UI" w:cs="Segoe UI"/>
          <w:color w:val="111111"/>
          <w:szCs w:val="24"/>
        </w:rPr>
        <w:t>)</w:t>
      </w:r>
    </w:p>
    <w:p w14:paraId="4ED08051" w14:textId="77777777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Locate address </w:t>
      </w:r>
      <w:r w:rsidRPr="00CA69F2">
        <w:rPr>
          <w:rStyle w:val="CodeStringChar"/>
          <w:rFonts w:eastAsiaTheme="minorEastAsia"/>
          <w:shd w:val="clear" w:color="auto" w:fill="FDF6E3"/>
        </w:rPr>
        <w:t>0x000121F9</w:t>
      </w:r>
    </w:p>
    <w:p w14:paraId="2FD77626" w14:textId="77777777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Overwrite the values with the values from your binary file</w:t>
      </w:r>
    </w:p>
    <w:p w14:paraId="77DC57A8" w14:textId="77777777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Copy </w:t>
      </w:r>
      <w:hyperlink r:id="rId13" w:history="1">
        <w:r w:rsidRPr="00CA69F2">
          <w:rPr>
            <w:rFonts w:ascii="Segoe UI" w:eastAsia="Times New Roman" w:hAnsi="Segoe UI" w:cs="Segoe UI"/>
            <w:color w:val="2A7AE2"/>
            <w:szCs w:val="24"/>
            <w:u w:val="single"/>
          </w:rPr>
          <w:t>this C program code</w:t>
        </w:r>
      </w:hyperlink>
      <w:r w:rsidRPr="00CA69F2">
        <w:rPr>
          <w:rFonts w:ascii="Segoe UI" w:eastAsia="Times New Roman" w:hAnsi="Segoe UI" w:cs="Segoe UI"/>
          <w:color w:val="111111"/>
          <w:szCs w:val="24"/>
        </w:rPr>
        <w:t> to a file</w:t>
      </w:r>
    </w:p>
    <w:p w14:paraId="5B1BCFA6" w14:textId="77777777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Compile the c code using Clang</w:t>
      </w:r>
    </w:p>
    <w:p w14:paraId="54FA0AD0" w14:textId="1836D670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 xml:space="preserve">Pass your modified </w:t>
      </w:r>
      <w:r w:rsidRPr="00CA69F2">
        <w:rPr>
          <w:rFonts w:ascii="Segoe UI" w:eastAsia="Times New Roman" w:hAnsi="Segoe UI" w:cs="Segoe UI"/>
          <w:color w:val="111111"/>
          <w:szCs w:val="24"/>
        </w:rPr>
        <w:t>Pokémon</w:t>
      </w:r>
      <w:r w:rsidRPr="00CA69F2">
        <w:rPr>
          <w:rFonts w:ascii="Segoe UI" w:eastAsia="Times New Roman" w:hAnsi="Segoe UI" w:cs="Segoe UI"/>
          <w:color w:val="111111"/>
          <w:szCs w:val="24"/>
        </w:rPr>
        <w:t xml:space="preserve"> Red rom into the compiled program</w:t>
      </w:r>
    </w:p>
    <w:p w14:paraId="177DC2E7" w14:textId="77777777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Copy the last 4 numbers (2 bytes) of the </w:t>
      </w:r>
      <w:r w:rsidRPr="00CA69F2">
        <w:rPr>
          <w:rStyle w:val="CodeStringChar"/>
          <w:rFonts w:eastAsiaTheme="minorEastAsia"/>
          <w:shd w:val="clear" w:color="auto" w:fill="FDF6E3"/>
        </w:rPr>
        <w:t>Sum:</w:t>
      </w:r>
      <w:r w:rsidRPr="00CA69F2">
        <w:rPr>
          <w:rFonts w:ascii="Segoe UI" w:eastAsia="Times New Roman" w:hAnsi="Segoe UI" w:cs="Segoe UI"/>
          <w:color w:val="111111"/>
          <w:szCs w:val="24"/>
        </w:rPr>
        <w:t> output</w:t>
      </w:r>
    </w:p>
    <w:p w14:paraId="4EAADCA0" w14:textId="02679EF4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 xml:space="preserve">Open the </w:t>
      </w:r>
      <w:r w:rsidRPr="00CA69F2">
        <w:rPr>
          <w:rFonts w:ascii="Segoe UI" w:eastAsia="Times New Roman" w:hAnsi="Segoe UI" w:cs="Segoe UI"/>
          <w:color w:val="111111"/>
          <w:szCs w:val="24"/>
        </w:rPr>
        <w:t>Pokémon</w:t>
      </w:r>
      <w:r w:rsidRPr="00CA69F2">
        <w:rPr>
          <w:rFonts w:ascii="Segoe UI" w:eastAsia="Times New Roman" w:hAnsi="Segoe UI" w:cs="Segoe UI"/>
          <w:color w:val="111111"/>
          <w:szCs w:val="24"/>
        </w:rPr>
        <w:t xml:space="preserve"> Red rom (not </w:t>
      </w:r>
      <w:r w:rsidRPr="00CA69F2">
        <w:rPr>
          <w:rStyle w:val="CodeStringChar"/>
          <w:rFonts w:eastAsiaTheme="minorEastAsia"/>
          <w:shd w:val="clear" w:color="auto" w:fill="FDF6E3"/>
        </w:rPr>
        <w:t>original.gb</w:t>
      </w:r>
      <w:r w:rsidRPr="00CA69F2">
        <w:rPr>
          <w:rFonts w:ascii="Segoe UI" w:eastAsia="Times New Roman" w:hAnsi="Segoe UI" w:cs="Segoe UI"/>
          <w:color w:val="111111"/>
          <w:szCs w:val="24"/>
        </w:rPr>
        <w:t>)</w:t>
      </w:r>
    </w:p>
    <w:p w14:paraId="0BDED59F" w14:textId="77777777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Locate address </w:t>
      </w:r>
      <w:r w:rsidRPr="00CA69F2">
        <w:rPr>
          <w:rStyle w:val="CodeStringChar"/>
          <w:rFonts w:eastAsiaTheme="minorEastAsia"/>
          <w:shd w:val="clear" w:color="auto" w:fill="FDF6E3"/>
        </w:rPr>
        <w:t>0x0000014E</w:t>
      </w:r>
      <w:r w:rsidRPr="00CA69F2">
        <w:rPr>
          <w:rFonts w:ascii="Segoe UI" w:eastAsia="Times New Roman" w:hAnsi="Segoe UI" w:cs="Segoe UI"/>
          <w:color w:val="111111"/>
          <w:szCs w:val="24"/>
        </w:rPr>
        <w:t> and </w:t>
      </w:r>
      <w:r w:rsidRPr="00CA69F2">
        <w:rPr>
          <w:rStyle w:val="CodeStringChar"/>
          <w:rFonts w:eastAsiaTheme="minorEastAsia"/>
          <w:shd w:val="clear" w:color="auto" w:fill="FDF6E3"/>
        </w:rPr>
        <w:t>0x0000014F</w:t>
      </w:r>
    </w:p>
    <w:p w14:paraId="7EB5F306" w14:textId="77777777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Replace those 2 bytes with the value you copied from the output of the program</w:t>
      </w:r>
    </w:p>
    <w:p w14:paraId="25392B36" w14:textId="77777777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Save the rom</w:t>
      </w:r>
    </w:p>
    <w:p w14:paraId="1D3B7E2D" w14:textId="77777777" w:rsidR="00CA69F2" w:rsidRPr="00CA69F2" w:rsidRDefault="00CA69F2" w:rsidP="00CA69F2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Cs w:val="24"/>
        </w:rPr>
      </w:pPr>
      <w:r w:rsidRPr="00CA69F2">
        <w:rPr>
          <w:rFonts w:ascii="Segoe UI" w:eastAsia="Times New Roman" w:hAnsi="Segoe UI" w:cs="Segoe UI"/>
          <w:color w:val="111111"/>
          <w:szCs w:val="24"/>
        </w:rPr>
        <w:t>Play the rom again in the debugger</w:t>
      </w:r>
    </w:p>
    <w:p w14:paraId="4874D73E" w14:textId="77777777" w:rsidR="00CA69F2" w:rsidRPr="00CA69F2" w:rsidRDefault="00CA69F2" w:rsidP="00CA69F2"/>
    <w:sectPr w:rsidR="00CA69F2" w:rsidRPr="00CA69F2" w:rsidSect="001E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3AFA"/>
    <w:multiLevelType w:val="multilevel"/>
    <w:tmpl w:val="8498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F6C0E"/>
    <w:multiLevelType w:val="multilevel"/>
    <w:tmpl w:val="2CC6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952393">
    <w:abstractNumId w:val="0"/>
  </w:num>
  <w:num w:numId="2" w16cid:durableId="1044410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attachedTemplate r:id="rId1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F2"/>
    <w:rsid w:val="00153018"/>
    <w:rsid w:val="001E42CE"/>
    <w:rsid w:val="00483DC7"/>
    <w:rsid w:val="00515AE8"/>
    <w:rsid w:val="009D7708"/>
    <w:rsid w:val="00AA3188"/>
    <w:rsid w:val="00B23E89"/>
    <w:rsid w:val="00CA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33A39"/>
  <w15:chartTrackingRefBased/>
  <w15:docId w15:val="{A2E976E7-8987-4E72-9401-35ACD89C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01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18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18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1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18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18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18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18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18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18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AA318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A318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AA318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AA318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AA318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AA318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AA318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AA318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AA3188"/>
    <w:rPr>
      <w:rFonts w:asciiTheme="majorHAnsi" w:eastAsiaTheme="majorEastAsia" w:hAnsiTheme="majorHAnsi" w:cstheme="majorBidi"/>
      <w:i/>
      <w:iCs/>
      <w:cap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A318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318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locked/>
    <w:rsid w:val="00AA318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188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AA3188"/>
    <w:rPr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AA3188"/>
    <w:pPr>
      <w:spacing w:after="0" w:line="240" w:lineRule="auto"/>
    </w:pPr>
  </w:style>
  <w:style w:type="paragraph" w:styleId="Revision">
    <w:name w:val="Revision"/>
    <w:uiPriority w:val="99"/>
    <w:semiHidden/>
  </w:style>
  <w:style w:type="paragraph" w:styleId="Quote">
    <w:name w:val="Quote"/>
    <w:basedOn w:val="Normal"/>
    <w:next w:val="Normal"/>
    <w:link w:val="QuoteChar"/>
    <w:uiPriority w:val="29"/>
    <w:qFormat/>
    <w:rsid w:val="00AA3188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AA318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18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AA318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188"/>
    <w:pPr>
      <w:outlineLvl w:val="9"/>
    </w:pPr>
  </w:style>
  <w:style w:type="paragraph" w:customStyle="1" w:styleId="p-name">
    <w:name w:val="p-name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ubtleEmphasis">
    <w:name w:val="Subtle Emphasis"/>
    <w:basedOn w:val="DefaultParagraphFont"/>
    <w:uiPriority w:val="19"/>
    <w:qFormat/>
    <w:rsid w:val="00AA318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318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A318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318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A318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mi">
    <w:name w:val="mi"/>
    <w:basedOn w:val="DefaultParagraphFont"/>
  </w:style>
  <w:style w:type="character" w:customStyle="1" w:styleId="c1">
    <w:name w:val="c1"/>
    <w:basedOn w:val="DefaultParagraphFont"/>
  </w:style>
  <w:style w:type="character" w:customStyle="1" w:styleId="nl">
    <w:name w:val="nl"/>
    <w:basedOn w:val="DefaultParagraphFont"/>
  </w:style>
  <w:style w:type="character" w:customStyle="1" w:styleId="nf">
    <w:name w:val="nf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mh">
    <w:name w:val="mh"/>
    <w:basedOn w:val="DefaultParagraphFont"/>
  </w:style>
  <w:style w:type="character" w:customStyle="1" w:styleId="nv">
    <w:name w:val="nv"/>
    <w:basedOn w:val="DefaultParagraphFont"/>
  </w:style>
  <w:style w:type="character" w:customStyle="1" w:styleId="s">
    <w:name w:val="s"/>
    <w:basedOn w:val="DefaultParagraphFont"/>
  </w:style>
  <w:style w:type="character" w:customStyle="1" w:styleId="err">
    <w:name w:val="err"/>
    <w:basedOn w:val="DefaultParagraphFont"/>
  </w:style>
  <w:style w:type="character" w:customStyle="1" w:styleId="o">
    <w:name w:val="o"/>
    <w:basedOn w:val="DefaultParagraphFont"/>
  </w:style>
  <w:style w:type="character" w:customStyle="1" w:styleId="kd">
    <w:name w:val="kd"/>
    <w:basedOn w:val="DefaultParagraphFont"/>
  </w:style>
  <w:style w:type="character" w:customStyle="1" w:styleId="kc">
    <w:name w:val="kc"/>
    <w:basedOn w:val="DefaultParagraphFont"/>
  </w:style>
  <w:style w:type="character" w:customStyle="1" w:styleId="pl-c1">
    <w:name w:val="pl-c1"/>
    <w:basedOn w:val="DefaultParagraphFont"/>
  </w:style>
  <w:style w:type="character" w:customStyle="1" w:styleId="pl-c">
    <w:name w:val="pl-c"/>
    <w:basedOn w:val="DefaultParagraphFont"/>
  </w:style>
  <w:style w:type="character" w:customStyle="1" w:styleId="pl-en">
    <w:name w:val="pl-en"/>
    <w:basedOn w:val="DefaultParagraphFont"/>
  </w:style>
  <w:style w:type="character" w:customStyle="1" w:styleId="pl-k">
    <w:name w:val="pl-k"/>
    <w:basedOn w:val="DefaultParagraphFont"/>
  </w:style>
  <w:style w:type="character" w:customStyle="1" w:styleId="pl-v">
    <w:name w:val="pl-v"/>
    <w:basedOn w:val="DefaultParagraphFont"/>
  </w:style>
  <w:style w:type="character" w:customStyle="1" w:styleId="pl-s1">
    <w:name w:val="pl-s1"/>
    <w:basedOn w:val="DefaultParagraphFont"/>
  </w:style>
  <w:style w:type="character" w:customStyle="1" w:styleId="pl-s">
    <w:name w:val="pl-s"/>
    <w:basedOn w:val="DefaultParagraphFont"/>
  </w:style>
  <w:style w:type="table" w:styleId="TableGrid">
    <w:name w:val="Table Grid"/>
    <w:basedOn w:val="Table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1E42CE"/>
  </w:style>
  <w:style w:type="character" w:styleId="Strong">
    <w:name w:val="Strong"/>
    <w:basedOn w:val="DefaultParagraphFont"/>
    <w:uiPriority w:val="22"/>
    <w:qFormat/>
    <w:rsid w:val="00AA318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318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customStyle="1" w:styleId="CodeString">
    <w:name w:val="Code String"/>
    <w:basedOn w:val="Normal"/>
    <w:link w:val="CodeStringChar"/>
    <w:qFormat/>
    <w:rsid w:val="00AA3188"/>
    <w:rPr>
      <w:rFonts w:ascii="Consolas" w:eastAsia="Times New Roman" w:hAnsi="Consolas"/>
    </w:rPr>
  </w:style>
  <w:style w:type="character" w:customStyle="1" w:styleId="CodeStringChar">
    <w:name w:val="Code String Char"/>
    <w:basedOn w:val="DefaultParagraphFont"/>
    <w:link w:val="CodeString"/>
    <w:rsid w:val="00AA3188"/>
    <w:rPr>
      <w:rFonts w:ascii="Consolas" w:eastAsia="Times New Roman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rs.com/gb/hmgd/gbtd.html" TargetMode="External"/><Relationship Id="rId13" Type="http://schemas.openxmlformats.org/officeDocument/2006/relationships/hyperlink" Target="https://gist.github.com/BrentFarris/28ab8529b2d2d74fcdaa56708f66e4d9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hyperlink" Target="https://gist.github.com/BrentFarris/28ab8529b2d2d74fcdaa56708f66e4d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embed/Vm4UpRkBD5g?feature=oembed" TargetMode="External"/><Relationship Id="rId11" Type="http://schemas.openxmlformats.org/officeDocument/2006/relationships/hyperlink" Target="https://clang.llvm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rketplace.visualstudio.com/items?itemName=ms-vscode.hexedi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t\Documents\Custom%20Office%20Templates\brent-documentation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9D353-EA80-43D8-8B52-9CC567B2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brent-documentation-template.dotx</Template>
  <TotalTime>6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Farris</dc:creator>
  <cp:keywords/>
  <dc:description/>
  <cp:lastModifiedBy>Brent Farris</cp:lastModifiedBy>
  <cp:revision>1</cp:revision>
  <dcterms:created xsi:type="dcterms:W3CDTF">2022-06-17T01:28:00Z</dcterms:created>
  <dcterms:modified xsi:type="dcterms:W3CDTF">2022-06-17T01:34:00Z</dcterms:modified>
</cp:coreProperties>
</file>