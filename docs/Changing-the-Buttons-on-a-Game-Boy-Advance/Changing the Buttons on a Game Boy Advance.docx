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FF9A" w14:textId="77777777" w:rsidR="009D7708" w:rsidRDefault="00AA3188" w:rsidP="00AA3188">
      <w:pPr>
        <w:pStyle w:val="Heading1"/>
      </w:pPr>
      <w:bookmarkStart w:id="0" w:name="_Toc105973912"/>
      <w:r>
        <w:t>Changing The Buttons on a Game Boy Advance</w:t>
      </w:r>
      <w:bookmarkEnd w:id="0"/>
    </w:p>
    <w:p w14:paraId="2FFD8279" w14:textId="77777777" w:rsidR="00AA3188" w:rsidRPr="00AA3188" w:rsidRDefault="00AA3188" w:rsidP="00AA3188"/>
    <w:sdt>
      <w:sdtPr>
        <w:rPr>
          <w:rFonts w:ascii="Segoe UI" w:eastAsiaTheme="minorHAnsi" w:hAnsi="Segoe UI" w:cs="Segoe UI"/>
          <w:caps w:val="0"/>
          <w:spacing w:val="0"/>
          <w:sz w:val="22"/>
          <w:szCs w:val="22"/>
        </w:rPr>
        <w:id w:val="378058467"/>
        <w:docPartObj>
          <w:docPartGallery w:val="Table of Contents"/>
          <w:docPartUnique/>
        </w:docPartObj>
      </w:sdtPr>
      <w:sdtEndPr/>
      <w:sdtContent>
        <w:p w14:paraId="2B833965" w14:textId="77777777" w:rsidR="009D7708" w:rsidRDefault="00483DC7">
          <w:pPr>
            <w:pStyle w:val="TOCHeading"/>
            <w:suppressLineNumbers/>
            <w:rPr>
              <w:rFonts w:ascii="Segoe UI" w:hAnsi="Segoe UI" w:cs="Segoe UI"/>
            </w:rPr>
          </w:pPr>
          <w:r>
            <w:rPr>
              <w:rFonts w:ascii="Segoe UI" w:hAnsi="Segoe UI" w:cs="Segoe UI"/>
            </w:rPr>
            <w:t>Table of Contents</w:t>
          </w:r>
        </w:p>
        <w:p w14:paraId="625EEBD4" w14:textId="4C5A06E2" w:rsidR="00685CA5" w:rsidRDefault="00483DC7">
          <w:pPr>
            <w:pStyle w:val="TOC1"/>
            <w:tabs>
              <w:tab w:val="right" w:leader="dot" w:pos="9350"/>
            </w:tabs>
            <w:rPr>
              <w:noProof/>
              <w:sz w:val="22"/>
              <w:szCs w:val="22"/>
            </w:rPr>
          </w:pPr>
          <w:r>
            <w:rPr>
              <w:rFonts w:ascii="Segoe UI" w:hAnsi="Segoe UI" w:cs="Segoe UI"/>
            </w:rPr>
            <w:fldChar w:fldCharType="begin"/>
          </w:r>
          <w:r>
            <w:rPr>
              <w:rFonts w:ascii="Segoe UI" w:hAnsi="Segoe UI" w:cs="Segoe UI"/>
            </w:rPr>
            <w:instrText xml:space="preserve"> TOC \o "1-3" \h \z \u </w:instrText>
          </w:r>
          <w:r>
            <w:rPr>
              <w:rFonts w:ascii="Segoe UI" w:hAnsi="Segoe UI" w:cs="Segoe UI"/>
            </w:rPr>
            <w:fldChar w:fldCharType="separate"/>
          </w:r>
          <w:hyperlink w:anchor="_Toc105973912" w:history="1">
            <w:r w:rsidR="00685CA5" w:rsidRPr="00EA25B2">
              <w:rPr>
                <w:rStyle w:val="Hyperlink"/>
                <w:noProof/>
              </w:rPr>
              <w:t>Changing The Buttons on a Game Boy Advance</w:t>
            </w:r>
            <w:r w:rsidR="00685CA5">
              <w:rPr>
                <w:noProof/>
                <w:webHidden/>
              </w:rPr>
              <w:tab/>
            </w:r>
            <w:r w:rsidR="00685CA5">
              <w:rPr>
                <w:noProof/>
                <w:webHidden/>
              </w:rPr>
              <w:fldChar w:fldCharType="begin"/>
            </w:r>
            <w:r w:rsidR="00685CA5">
              <w:rPr>
                <w:noProof/>
                <w:webHidden/>
              </w:rPr>
              <w:instrText xml:space="preserve"> PAGEREF _Toc105973912 \h </w:instrText>
            </w:r>
            <w:r w:rsidR="00685CA5">
              <w:rPr>
                <w:noProof/>
                <w:webHidden/>
              </w:rPr>
            </w:r>
            <w:r w:rsidR="00685CA5">
              <w:rPr>
                <w:noProof/>
                <w:webHidden/>
              </w:rPr>
              <w:fldChar w:fldCharType="separate"/>
            </w:r>
            <w:r w:rsidR="00685CA5">
              <w:rPr>
                <w:noProof/>
                <w:webHidden/>
              </w:rPr>
              <w:t>1</w:t>
            </w:r>
            <w:r w:rsidR="00685CA5">
              <w:rPr>
                <w:noProof/>
                <w:webHidden/>
              </w:rPr>
              <w:fldChar w:fldCharType="end"/>
            </w:r>
          </w:hyperlink>
        </w:p>
        <w:p w14:paraId="6E8A10CF" w14:textId="7A7848BB" w:rsidR="00685CA5" w:rsidRDefault="00685CA5">
          <w:pPr>
            <w:pStyle w:val="TOC2"/>
            <w:tabs>
              <w:tab w:val="right" w:leader="dot" w:pos="9350"/>
            </w:tabs>
            <w:rPr>
              <w:noProof/>
              <w:sz w:val="22"/>
              <w:szCs w:val="22"/>
            </w:rPr>
          </w:pPr>
          <w:hyperlink w:anchor="_Toc105973913" w:history="1">
            <w:r w:rsidRPr="00EA25B2">
              <w:rPr>
                <w:rStyle w:val="Hyperlink"/>
                <w:noProof/>
              </w:rPr>
              <w:t>Preparing the Game Boy</w:t>
            </w:r>
            <w:r>
              <w:rPr>
                <w:noProof/>
                <w:webHidden/>
              </w:rPr>
              <w:tab/>
            </w:r>
            <w:r>
              <w:rPr>
                <w:noProof/>
                <w:webHidden/>
              </w:rPr>
              <w:fldChar w:fldCharType="begin"/>
            </w:r>
            <w:r>
              <w:rPr>
                <w:noProof/>
                <w:webHidden/>
              </w:rPr>
              <w:instrText xml:space="preserve"> PAGEREF _Toc105973913 \h </w:instrText>
            </w:r>
            <w:r>
              <w:rPr>
                <w:noProof/>
                <w:webHidden/>
              </w:rPr>
            </w:r>
            <w:r>
              <w:rPr>
                <w:noProof/>
                <w:webHidden/>
              </w:rPr>
              <w:fldChar w:fldCharType="separate"/>
            </w:r>
            <w:r>
              <w:rPr>
                <w:noProof/>
                <w:webHidden/>
              </w:rPr>
              <w:t>2</w:t>
            </w:r>
            <w:r>
              <w:rPr>
                <w:noProof/>
                <w:webHidden/>
              </w:rPr>
              <w:fldChar w:fldCharType="end"/>
            </w:r>
          </w:hyperlink>
        </w:p>
        <w:p w14:paraId="41B3CB83" w14:textId="0AA67EC4" w:rsidR="00685CA5" w:rsidRDefault="00685CA5">
          <w:pPr>
            <w:pStyle w:val="TOC2"/>
            <w:tabs>
              <w:tab w:val="right" w:leader="dot" w:pos="9350"/>
            </w:tabs>
            <w:rPr>
              <w:noProof/>
              <w:sz w:val="22"/>
              <w:szCs w:val="22"/>
            </w:rPr>
          </w:pPr>
          <w:hyperlink w:anchor="_Toc105973914" w:history="1">
            <w:r w:rsidRPr="00EA25B2">
              <w:rPr>
                <w:rStyle w:val="Hyperlink"/>
                <w:noProof/>
              </w:rPr>
              <w:t>Remove the Game Boy back shell</w:t>
            </w:r>
            <w:r>
              <w:rPr>
                <w:noProof/>
                <w:webHidden/>
              </w:rPr>
              <w:tab/>
            </w:r>
            <w:r>
              <w:rPr>
                <w:noProof/>
                <w:webHidden/>
              </w:rPr>
              <w:fldChar w:fldCharType="begin"/>
            </w:r>
            <w:r>
              <w:rPr>
                <w:noProof/>
                <w:webHidden/>
              </w:rPr>
              <w:instrText xml:space="preserve"> PAGEREF _Toc105973914 \h </w:instrText>
            </w:r>
            <w:r>
              <w:rPr>
                <w:noProof/>
                <w:webHidden/>
              </w:rPr>
            </w:r>
            <w:r>
              <w:rPr>
                <w:noProof/>
                <w:webHidden/>
              </w:rPr>
              <w:fldChar w:fldCharType="separate"/>
            </w:r>
            <w:r>
              <w:rPr>
                <w:noProof/>
                <w:webHidden/>
              </w:rPr>
              <w:t>2</w:t>
            </w:r>
            <w:r>
              <w:rPr>
                <w:noProof/>
                <w:webHidden/>
              </w:rPr>
              <w:fldChar w:fldCharType="end"/>
            </w:r>
          </w:hyperlink>
        </w:p>
        <w:p w14:paraId="2993333D" w14:textId="4F1800FA" w:rsidR="00685CA5" w:rsidRDefault="00685CA5">
          <w:pPr>
            <w:pStyle w:val="TOC2"/>
            <w:tabs>
              <w:tab w:val="right" w:leader="dot" w:pos="9350"/>
            </w:tabs>
            <w:rPr>
              <w:noProof/>
              <w:sz w:val="22"/>
              <w:szCs w:val="22"/>
            </w:rPr>
          </w:pPr>
          <w:hyperlink w:anchor="_Toc105973915" w:history="1">
            <w:r w:rsidRPr="00EA25B2">
              <w:rPr>
                <w:rStyle w:val="Hyperlink"/>
                <w:noProof/>
              </w:rPr>
              <w:t>Removing the PCB</w:t>
            </w:r>
            <w:r>
              <w:rPr>
                <w:noProof/>
                <w:webHidden/>
              </w:rPr>
              <w:tab/>
            </w:r>
            <w:r>
              <w:rPr>
                <w:noProof/>
                <w:webHidden/>
              </w:rPr>
              <w:fldChar w:fldCharType="begin"/>
            </w:r>
            <w:r>
              <w:rPr>
                <w:noProof/>
                <w:webHidden/>
              </w:rPr>
              <w:instrText xml:space="preserve"> PAGEREF _Toc105973915 \h </w:instrText>
            </w:r>
            <w:r>
              <w:rPr>
                <w:noProof/>
                <w:webHidden/>
              </w:rPr>
            </w:r>
            <w:r>
              <w:rPr>
                <w:noProof/>
                <w:webHidden/>
              </w:rPr>
              <w:fldChar w:fldCharType="separate"/>
            </w:r>
            <w:r>
              <w:rPr>
                <w:noProof/>
                <w:webHidden/>
              </w:rPr>
              <w:t>2</w:t>
            </w:r>
            <w:r>
              <w:rPr>
                <w:noProof/>
                <w:webHidden/>
              </w:rPr>
              <w:fldChar w:fldCharType="end"/>
            </w:r>
          </w:hyperlink>
        </w:p>
        <w:p w14:paraId="0F216C0D" w14:textId="49D6BDBC" w:rsidR="00685CA5" w:rsidRDefault="00685CA5">
          <w:pPr>
            <w:pStyle w:val="TOC2"/>
            <w:tabs>
              <w:tab w:val="right" w:leader="dot" w:pos="9350"/>
            </w:tabs>
            <w:rPr>
              <w:noProof/>
              <w:sz w:val="22"/>
              <w:szCs w:val="22"/>
            </w:rPr>
          </w:pPr>
          <w:hyperlink w:anchor="_Toc105973916" w:history="1">
            <w:r w:rsidRPr="00EA25B2">
              <w:rPr>
                <w:rStyle w:val="Hyperlink"/>
                <w:noProof/>
              </w:rPr>
              <w:t>Removing the face buttons</w:t>
            </w:r>
            <w:r>
              <w:rPr>
                <w:noProof/>
                <w:webHidden/>
              </w:rPr>
              <w:tab/>
            </w:r>
            <w:r>
              <w:rPr>
                <w:noProof/>
                <w:webHidden/>
              </w:rPr>
              <w:fldChar w:fldCharType="begin"/>
            </w:r>
            <w:r>
              <w:rPr>
                <w:noProof/>
                <w:webHidden/>
              </w:rPr>
              <w:instrText xml:space="preserve"> PAGEREF _Toc105973916 \h </w:instrText>
            </w:r>
            <w:r>
              <w:rPr>
                <w:noProof/>
                <w:webHidden/>
              </w:rPr>
            </w:r>
            <w:r>
              <w:rPr>
                <w:noProof/>
                <w:webHidden/>
              </w:rPr>
              <w:fldChar w:fldCharType="separate"/>
            </w:r>
            <w:r>
              <w:rPr>
                <w:noProof/>
                <w:webHidden/>
              </w:rPr>
              <w:t>2</w:t>
            </w:r>
            <w:r>
              <w:rPr>
                <w:noProof/>
                <w:webHidden/>
              </w:rPr>
              <w:fldChar w:fldCharType="end"/>
            </w:r>
          </w:hyperlink>
        </w:p>
        <w:p w14:paraId="103AEDBE" w14:textId="6BC1C07D" w:rsidR="00685CA5" w:rsidRDefault="00685CA5">
          <w:pPr>
            <w:pStyle w:val="TOC2"/>
            <w:tabs>
              <w:tab w:val="right" w:leader="dot" w:pos="9350"/>
            </w:tabs>
            <w:rPr>
              <w:noProof/>
              <w:sz w:val="22"/>
              <w:szCs w:val="22"/>
            </w:rPr>
          </w:pPr>
          <w:hyperlink w:anchor="_Toc105973917" w:history="1">
            <w:r w:rsidRPr="00EA25B2">
              <w:rPr>
                <w:rStyle w:val="Hyperlink"/>
                <w:noProof/>
              </w:rPr>
              <w:t>Inserting the new Game Boy Advance buttons</w:t>
            </w:r>
            <w:r>
              <w:rPr>
                <w:noProof/>
                <w:webHidden/>
              </w:rPr>
              <w:tab/>
            </w:r>
            <w:r>
              <w:rPr>
                <w:noProof/>
                <w:webHidden/>
              </w:rPr>
              <w:fldChar w:fldCharType="begin"/>
            </w:r>
            <w:r>
              <w:rPr>
                <w:noProof/>
                <w:webHidden/>
              </w:rPr>
              <w:instrText xml:space="preserve"> PAGEREF _Toc105973917 \h </w:instrText>
            </w:r>
            <w:r>
              <w:rPr>
                <w:noProof/>
                <w:webHidden/>
              </w:rPr>
            </w:r>
            <w:r>
              <w:rPr>
                <w:noProof/>
                <w:webHidden/>
              </w:rPr>
              <w:fldChar w:fldCharType="separate"/>
            </w:r>
            <w:r>
              <w:rPr>
                <w:noProof/>
                <w:webHidden/>
              </w:rPr>
              <w:t>2</w:t>
            </w:r>
            <w:r>
              <w:rPr>
                <w:noProof/>
                <w:webHidden/>
              </w:rPr>
              <w:fldChar w:fldCharType="end"/>
            </w:r>
          </w:hyperlink>
        </w:p>
        <w:p w14:paraId="643D9E92" w14:textId="3FBF3C49" w:rsidR="009D7708" w:rsidRDefault="00483DC7">
          <w:pPr>
            <w:suppressLineNumbers/>
            <w:rPr>
              <w:rFonts w:ascii="Segoe UI" w:hAnsi="Segoe UI" w:cs="Segoe UI"/>
            </w:rPr>
          </w:pPr>
          <w:r>
            <w:rPr>
              <w:rFonts w:ascii="Segoe UI" w:hAnsi="Segoe UI" w:cs="Segoe UI"/>
              <w:b/>
              <w:bCs/>
              <w:noProof/>
            </w:rPr>
            <w:fldChar w:fldCharType="end"/>
          </w:r>
        </w:p>
      </w:sdtContent>
    </w:sdt>
    <w:p w14:paraId="56DA83AB" w14:textId="04E12A89" w:rsidR="00153018" w:rsidRDefault="00153018" w:rsidP="00153018">
      <w:r w:rsidRPr="00153018">
        <w:t xml:space="preserve">In this document, I will be going over how to replace the buttons on your Gameboy </w:t>
      </w:r>
      <w:r w:rsidR="00D70988">
        <w:t>A</w:t>
      </w:r>
      <w:r w:rsidRPr="00153018">
        <w:t>dvance.</w:t>
      </w:r>
      <w:r w:rsidR="00EC14E3">
        <w:t xml:space="preserve"> </w:t>
      </w:r>
      <w:r w:rsidR="00685CA5">
        <w:t>The video below shows the steps of replacing the game boy buttons in detail, I didn't bother explaining the steps of what I'm doing in the video as the video clips are detailed enough and it seemed redundant.</w:t>
      </w:r>
    </w:p>
    <w:p w14:paraId="648939AF" w14:textId="2B28A3F3" w:rsidR="00EC14E3" w:rsidRDefault="00EC14E3" w:rsidP="00EC14E3">
      <w:pPr>
        <w:jc w:val="center"/>
      </w:pPr>
      <w:r>
        <w:rPr>
          <w:noProof/>
        </w:rPr>
        <w:drawing>
          <wp:inline distT="0" distB="0" distL="0" distR="0" wp14:anchorId="51265D25" wp14:editId="43B76098">
            <wp:extent cx="4572000" cy="3429000"/>
            <wp:effectExtent l="0" t="0" r="0" b="0"/>
            <wp:docPr id="1" name="Video 1" descr="Game Boy Advance Black &amp; Red Button Mo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Game Boy Advance Black &amp; Red Button Mod">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C5FiU5czmY?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6BA82B3E" w14:textId="06EBE582" w:rsidR="00FF7573" w:rsidRDefault="00FF7573" w:rsidP="00FF7573">
      <w:pPr>
        <w:pStyle w:val="Heading2"/>
      </w:pPr>
      <w:bookmarkStart w:id="1" w:name="_Toc105973913"/>
      <w:r w:rsidRPr="00FF7573">
        <w:lastRenderedPageBreak/>
        <w:t xml:space="preserve">Preparing the </w:t>
      </w:r>
      <w:r>
        <w:t>Game Boy</w:t>
      </w:r>
      <w:bookmarkEnd w:id="1"/>
    </w:p>
    <w:p w14:paraId="22D0566A" w14:textId="2B3C3636" w:rsidR="00FF7573" w:rsidRDefault="00FF7573" w:rsidP="00FF7573">
      <w:r w:rsidRPr="00FF7573">
        <w:t xml:space="preserve">The preparation steps </w:t>
      </w:r>
      <w:r>
        <w:t>may be</w:t>
      </w:r>
      <w:r w:rsidRPr="00FF7573">
        <w:t xml:space="preserve"> obvious, but we will go over them for completeness. First, take out the game cartridge from the Game</w:t>
      </w:r>
      <w:r>
        <w:t xml:space="preserve"> B</w:t>
      </w:r>
      <w:r w:rsidRPr="00FF7573">
        <w:t>oy and then remove the batteries from the Game</w:t>
      </w:r>
      <w:r>
        <w:t xml:space="preserve"> B</w:t>
      </w:r>
      <w:r w:rsidRPr="00FF7573">
        <w:t>oy. Also, leave the battery door of</w:t>
      </w:r>
      <w:r w:rsidR="00D70988">
        <w:t>f</w:t>
      </w:r>
      <w:r w:rsidRPr="00FF7573">
        <w:t>.</w:t>
      </w:r>
    </w:p>
    <w:p w14:paraId="35944E8E" w14:textId="6BD9BAF6" w:rsidR="00FF7573" w:rsidRDefault="00FF7573" w:rsidP="00FF7573">
      <w:pPr>
        <w:pStyle w:val="Heading2"/>
      </w:pPr>
      <w:bookmarkStart w:id="2" w:name="_Toc105973914"/>
      <w:r>
        <w:t>Remove the Game Boy back shell</w:t>
      </w:r>
      <w:bookmarkEnd w:id="2"/>
    </w:p>
    <w:p w14:paraId="1AE6721F" w14:textId="58525024" w:rsidR="00FF7573" w:rsidRDefault="00FF7573" w:rsidP="00FF7573">
      <w:r w:rsidRPr="00FF7573">
        <w:t>There are</w:t>
      </w:r>
      <w:r>
        <w:t xml:space="preserve"> seven</w:t>
      </w:r>
      <w:r w:rsidRPr="00FF7573">
        <w:t xml:space="preserve"> screws holding the Gameboy together. There are six </w:t>
      </w:r>
      <w:r>
        <w:t>t</w:t>
      </w:r>
      <w:r w:rsidRPr="00FF7573">
        <w:t>ri</w:t>
      </w:r>
      <w:r>
        <w:t>-w</w:t>
      </w:r>
      <w:r w:rsidRPr="00FF7573">
        <w:t xml:space="preserve">ings </w:t>
      </w:r>
      <w:r>
        <w:t>screws</w:t>
      </w:r>
      <w:r w:rsidRPr="00FF7573">
        <w:t>, two at the very top</w:t>
      </w:r>
      <w:r>
        <w:t>,</w:t>
      </w:r>
      <w:r w:rsidRPr="00FF7573">
        <w:t xml:space="preserve"> two </w:t>
      </w:r>
      <w:r>
        <w:t>just u</w:t>
      </w:r>
      <w:r w:rsidRPr="00FF7573">
        <w:t xml:space="preserve">nderneath </w:t>
      </w:r>
      <w:r>
        <w:t xml:space="preserve">those, </w:t>
      </w:r>
      <w:r w:rsidRPr="00FF7573">
        <w:t>and two at the very bottom of the Game Boy. The 7th Screw is in the battery area near the bottom center of the Gameboy. That screw is a Philips screw. Once you</w:t>
      </w:r>
      <w:r>
        <w:t xml:space="preserve"> have</w:t>
      </w:r>
      <w:r w:rsidRPr="00FF7573">
        <w:t xml:space="preserve"> removed all seven screws, the back of the Gameboy should lift.</w:t>
      </w:r>
      <w:r>
        <w:t xml:space="preserve"> </w:t>
      </w:r>
      <w:r w:rsidRPr="00FF7573">
        <w:t>At this point you should be able to remove the side panels</w:t>
      </w:r>
      <w:r>
        <w:t>, the</w:t>
      </w:r>
      <w:r w:rsidRPr="00FF7573">
        <w:t xml:space="preserve"> battery on off switch</w:t>
      </w:r>
      <w:r>
        <w:t>, a</w:t>
      </w:r>
      <w:r w:rsidRPr="00FF7573">
        <w:t>nd the L</w:t>
      </w:r>
      <w:r w:rsidR="00332528">
        <w:t xml:space="preserve"> and </w:t>
      </w:r>
      <w:r w:rsidRPr="00FF7573">
        <w:t xml:space="preserve">R </w:t>
      </w:r>
      <w:r>
        <w:t>buttons</w:t>
      </w:r>
      <w:r w:rsidRPr="00FF7573">
        <w:t>.</w:t>
      </w:r>
    </w:p>
    <w:p w14:paraId="64626141" w14:textId="608D414F" w:rsidR="00FF7573" w:rsidRDefault="00FF7573" w:rsidP="00FF7573">
      <w:pPr>
        <w:pStyle w:val="Heading2"/>
      </w:pPr>
      <w:bookmarkStart w:id="3" w:name="_Toc105973915"/>
      <w:r>
        <w:t>Removing the PCB</w:t>
      </w:r>
      <w:bookmarkEnd w:id="3"/>
    </w:p>
    <w:p w14:paraId="260F5BB4" w14:textId="186EACC0" w:rsidR="00FF7573" w:rsidRDefault="00332528" w:rsidP="00FF7573">
      <w:r w:rsidRPr="00FF7573">
        <w:t>To</w:t>
      </w:r>
      <w:r w:rsidR="00FF7573" w:rsidRPr="00FF7573">
        <w:t xml:space="preserve"> gain access to the D</w:t>
      </w:r>
      <w:r>
        <w:t>-P</w:t>
      </w:r>
      <w:r w:rsidR="00FF7573" w:rsidRPr="00FF7573">
        <w:t>ad, the two action buttons and the start</w:t>
      </w:r>
      <w:r w:rsidR="00FF7573">
        <w:t xml:space="preserve"> and select buttons; y</w:t>
      </w:r>
      <w:r w:rsidR="00FF7573" w:rsidRPr="00FF7573">
        <w:t xml:space="preserve">ou will need to unscrew the PCB and lift it. There are three screws on the PCB, one on the </w:t>
      </w:r>
      <w:r w:rsidRPr="00FF7573">
        <w:t>far-left</w:t>
      </w:r>
      <w:r w:rsidR="00FF7573" w:rsidRPr="00FF7573">
        <w:t xml:space="preserve"> side and two on the </w:t>
      </w:r>
      <w:r w:rsidRPr="00FF7573">
        <w:t>far-right</w:t>
      </w:r>
      <w:r w:rsidR="00FF7573" w:rsidRPr="00FF7573">
        <w:t xml:space="preserve"> side. All three of these screws are</w:t>
      </w:r>
      <w:r w:rsidR="00FF7573">
        <w:t xml:space="preserve"> Phillips screws and are</w:t>
      </w:r>
      <w:r w:rsidR="00FF7573" w:rsidRPr="00FF7573">
        <w:t xml:space="preserve"> located relatively near the center of the Game Boy</w:t>
      </w:r>
      <w:r>
        <w:t xml:space="preserve"> vertically</w:t>
      </w:r>
      <w:r w:rsidR="00FF7573" w:rsidRPr="00FF7573">
        <w:t>.</w:t>
      </w:r>
      <w:r w:rsidRPr="00332528">
        <w:t xml:space="preserve"> After you have removed these screws</w:t>
      </w:r>
      <w:r>
        <w:t>, y</w:t>
      </w:r>
      <w:r w:rsidRPr="00332528">
        <w:t xml:space="preserve">ou should not pull the PCB </w:t>
      </w:r>
      <w:r>
        <w:t xml:space="preserve">out; </w:t>
      </w:r>
      <w:r w:rsidRPr="00332528">
        <w:t>it is still connected by a ribbon cable on the top. Instead, you should flip the PCB</w:t>
      </w:r>
      <w:r w:rsidR="00D70988">
        <w:t>,</w:t>
      </w:r>
      <w:r>
        <w:t xml:space="preserve"> b</w:t>
      </w:r>
      <w:r w:rsidRPr="00332528">
        <w:t>eing careful not to damage the ribbon cable.</w:t>
      </w:r>
    </w:p>
    <w:p w14:paraId="2BBA5DB3" w14:textId="2F090386" w:rsidR="00332528" w:rsidRDefault="00332528" w:rsidP="00332528">
      <w:pPr>
        <w:pStyle w:val="Heading2"/>
      </w:pPr>
      <w:bookmarkStart w:id="4" w:name="_Toc105973916"/>
      <w:r>
        <w:t>Removing the face buttons</w:t>
      </w:r>
      <w:bookmarkEnd w:id="4"/>
    </w:p>
    <w:p w14:paraId="07D8F87C" w14:textId="46843FE4" w:rsidR="00332528" w:rsidRDefault="00332528" w:rsidP="00332528">
      <w:r w:rsidRPr="00332528">
        <w:t>At this point, you have access to the face buttons. Start off by removing the rubber membrane from the D</w:t>
      </w:r>
      <w:r>
        <w:t>-P</w:t>
      </w:r>
      <w:r w:rsidRPr="00332528">
        <w:t>ad and the A</w:t>
      </w:r>
      <w:r>
        <w:t xml:space="preserve"> and </w:t>
      </w:r>
      <w:r w:rsidRPr="00332528">
        <w:t>B buttons. Next, you can remove the rubber start and select membrane. At this point, you're free to pull out the D</w:t>
      </w:r>
      <w:r>
        <w:t>-P</w:t>
      </w:r>
      <w:r w:rsidRPr="00332528">
        <w:t xml:space="preserve">ad and the </w:t>
      </w:r>
      <w:r>
        <w:t xml:space="preserve">A </w:t>
      </w:r>
      <w:r w:rsidRPr="00332528">
        <w:t xml:space="preserve">and </w:t>
      </w:r>
      <w:r>
        <w:t xml:space="preserve">B </w:t>
      </w:r>
      <w:r w:rsidRPr="00332528">
        <w:t xml:space="preserve">plastic buttons. </w:t>
      </w:r>
      <w:r>
        <w:t>Congratulations, y</w:t>
      </w:r>
      <w:r w:rsidRPr="00332528">
        <w:t>ou have completed removing all the buttons from the Game</w:t>
      </w:r>
      <w:r>
        <w:t xml:space="preserve"> B</w:t>
      </w:r>
      <w:r w:rsidRPr="00332528">
        <w:t>oy advance.</w:t>
      </w:r>
    </w:p>
    <w:p w14:paraId="08020B14" w14:textId="5D8257F6" w:rsidR="00332528" w:rsidRDefault="00332528" w:rsidP="00332528">
      <w:pPr>
        <w:pStyle w:val="Heading2"/>
      </w:pPr>
      <w:bookmarkStart w:id="5" w:name="_Toc105973917"/>
      <w:r>
        <w:t>Inserting the new Game Boy Advance buttons</w:t>
      </w:r>
      <w:bookmarkEnd w:id="5"/>
    </w:p>
    <w:p w14:paraId="5819738F" w14:textId="14F1F562" w:rsidR="00EC14E3" w:rsidRPr="00332528" w:rsidRDefault="00332528" w:rsidP="00332528">
      <w:r w:rsidRPr="00332528">
        <w:t xml:space="preserve">Now you are prepared to replace all the </w:t>
      </w:r>
      <w:r>
        <w:t xml:space="preserve">previously removed </w:t>
      </w:r>
      <w:r w:rsidRPr="00332528">
        <w:t>buttons with your new buttons. You will effectively do all the actions we did to</w:t>
      </w:r>
      <w:r>
        <w:t xml:space="preserve"> r</w:t>
      </w:r>
      <w:r w:rsidRPr="00332528">
        <w:t>emove the buttons except in reverse.</w:t>
      </w:r>
      <w:r>
        <w:t xml:space="preserve"> </w:t>
      </w:r>
      <w:r w:rsidRPr="00332528">
        <w:t>Place your new A and B buttons as well as your new deep head into the appropriate sockets</w:t>
      </w:r>
      <w:r w:rsidR="00D70988">
        <w:t xml:space="preserve"> ensuring that the buttons are oriented correctly</w:t>
      </w:r>
      <w:r w:rsidRPr="00332528">
        <w:t xml:space="preserve">. Next, replace </w:t>
      </w:r>
      <w:r w:rsidR="00D70988" w:rsidRPr="00332528">
        <w:t>all</w:t>
      </w:r>
      <w:r w:rsidRPr="00332528">
        <w:t xml:space="preserve"> the membranes, including the start and select. Before placing the PCB back on, ensure that your LED light for the power is still in place.</w:t>
      </w:r>
      <w:r w:rsidR="00D70988" w:rsidRPr="00D70988">
        <w:t xml:space="preserve"> When putting the membranes back in place and sure that the holes on the membranes line up with the extruded plastic pieces. Now flip the PCB back over the membrane and ensure </w:t>
      </w:r>
      <w:r w:rsidR="00D70988" w:rsidRPr="00D70988">
        <w:lastRenderedPageBreak/>
        <w:t xml:space="preserve">that the speaker goes into its socket correctly. Now you are free to place the three Phillips screws back into the PCB. Next. Put your new power switch side panels and </w:t>
      </w:r>
      <w:r w:rsidR="00D70988">
        <w:t>L and R</w:t>
      </w:r>
      <w:r w:rsidR="00D70988" w:rsidRPr="00D70988">
        <w:t xml:space="preserve"> buttons in place. Now put the back cover back onto the Game Boy Advance while ensuring that the L</w:t>
      </w:r>
      <w:r w:rsidR="00D70988">
        <w:t xml:space="preserve"> and </w:t>
      </w:r>
      <w:r w:rsidR="00D70988" w:rsidRPr="00D70988">
        <w:t xml:space="preserve">R buttons </w:t>
      </w:r>
      <w:r w:rsidR="00D70988">
        <w:t xml:space="preserve">continue to </w:t>
      </w:r>
      <w:r w:rsidR="00D70988" w:rsidRPr="00D70988">
        <w:t>correctly click. Finally</w:t>
      </w:r>
      <w:r w:rsidR="00D70988">
        <w:t xml:space="preserve"> p</w:t>
      </w:r>
      <w:r w:rsidR="00D70988" w:rsidRPr="00D70988">
        <w:t xml:space="preserve">ut the </w:t>
      </w:r>
      <w:r w:rsidR="00D70988">
        <w:t>b</w:t>
      </w:r>
      <w:r w:rsidR="00D70988" w:rsidRPr="00D70988">
        <w:t xml:space="preserve">lack Phillips screw back into the scroll hole in the battery </w:t>
      </w:r>
      <w:r w:rsidR="00D70988">
        <w:t>b</w:t>
      </w:r>
      <w:r w:rsidR="00D70988" w:rsidRPr="00D70988">
        <w:t>ay</w:t>
      </w:r>
      <w:r w:rsidR="00D70988">
        <w:t>; then</w:t>
      </w:r>
      <w:r w:rsidR="00D70988" w:rsidRPr="00D70988">
        <w:t xml:space="preserve"> place all six of the </w:t>
      </w:r>
      <w:r w:rsidR="00D70988">
        <w:t>t</w:t>
      </w:r>
      <w:r w:rsidR="00D70988" w:rsidRPr="00D70988">
        <w:t>ri</w:t>
      </w:r>
      <w:r w:rsidR="00D70988">
        <w:t>-</w:t>
      </w:r>
      <w:r w:rsidR="00D70988" w:rsidRPr="00D70988">
        <w:t>wing screws back into their places. At this point you have completed replacing all the buttons on a Gameboy advance. Congratulations</w:t>
      </w:r>
      <w:r w:rsidR="00D70988">
        <w:t>!</w:t>
      </w:r>
    </w:p>
    <w:sectPr w:rsidR="00EC14E3" w:rsidRPr="00332528" w:rsidSect="001E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18"/>
    <w:rsid w:val="00153018"/>
    <w:rsid w:val="001E42CE"/>
    <w:rsid w:val="00332528"/>
    <w:rsid w:val="00483DC7"/>
    <w:rsid w:val="00685CA5"/>
    <w:rsid w:val="009D7708"/>
    <w:rsid w:val="00AA3188"/>
    <w:rsid w:val="00B23E89"/>
    <w:rsid w:val="00D70988"/>
    <w:rsid w:val="00EC14E3"/>
    <w:rsid w:val="00FF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0AFF4"/>
  <w15:chartTrackingRefBased/>
  <w15:docId w15:val="{A195145C-7AC5-4CF7-A151-99A606B5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18"/>
    <w:rPr>
      <w:sz w:val="24"/>
    </w:rPr>
  </w:style>
  <w:style w:type="paragraph" w:styleId="Heading1">
    <w:name w:val="heading 1"/>
    <w:basedOn w:val="Normal"/>
    <w:next w:val="Normal"/>
    <w:link w:val="Heading1Char"/>
    <w:uiPriority w:val="9"/>
    <w:qFormat/>
    <w:rsid w:val="00AA318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A318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A318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A318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A3188"/>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A3188"/>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A3188"/>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A318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A318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sid w:val="00AA318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locked/>
    <w:rsid w:val="00AA318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locked/>
    <w:rsid w:val="00AA318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locked/>
    <w:rsid w:val="00AA318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locked/>
    <w:rsid w:val="00AA318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locked/>
    <w:rsid w:val="00AA3188"/>
    <w:rPr>
      <w:rFonts w:asciiTheme="majorHAnsi" w:eastAsiaTheme="majorEastAsia" w:hAnsiTheme="majorHAnsi" w:cstheme="majorBidi"/>
      <w:i/>
      <w:iCs/>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uiPriority w:val="99"/>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7Char">
    <w:name w:val="Heading 7 Char"/>
    <w:basedOn w:val="DefaultParagraphFont"/>
    <w:link w:val="Heading7"/>
    <w:uiPriority w:val="9"/>
    <w:semiHidden/>
    <w:locked/>
    <w:rsid w:val="00AA318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locked/>
    <w:rsid w:val="00AA318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locked/>
    <w:rsid w:val="00AA3188"/>
    <w:rPr>
      <w:rFonts w:asciiTheme="majorHAnsi" w:eastAsiaTheme="majorEastAsia" w:hAnsiTheme="majorHAnsi" w:cstheme="majorBidi"/>
      <w:i/>
      <w:iCs/>
      <w:cap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Caption">
    <w:name w:val="caption"/>
    <w:basedOn w:val="Normal"/>
    <w:next w:val="Normal"/>
    <w:uiPriority w:val="35"/>
    <w:semiHidden/>
    <w:unhideWhenUsed/>
    <w:qFormat/>
    <w:rsid w:val="00AA318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A318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locked/>
    <w:rsid w:val="00AA318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A3188"/>
    <w:pPr>
      <w:numPr>
        <w:ilvl w:val="1"/>
      </w:numPr>
      <w:spacing w:after="240"/>
    </w:pPr>
    <w:rPr>
      <w:color w:val="000000" w:themeColor="text1"/>
      <w:szCs w:val="24"/>
    </w:rPr>
  </w:style>
  <w:style w:type="character" w:customStyle="1" w:styleId="SubtitleChar">
    <w:name w:val="Subtitle Char"/>
    <w:basedOn w:val="DefaultParagraphFont"/>
    <w:link w:val="Subtitle"/>
    <w:uiPriority w:val="11"/>
    <w:locked/>
    <w:rsid w:val="00AA3188"/>
    <w:rPr>
      <w:color w:val="000000" w:themeColor="text1"/>
      <w:sz w:val="24"/>
      <w:szCs w:val="24"/>
    </w:rPr>
  </w:style>
  <w:style w:type="paragraph" w:styleId="NoSpacing">
    <w:name w:val="No Spacing"/>
    <w:uiPriority w:val="1"/>
    <w:qFormat/>
    <w:rsid w:val="00AA3188"/>
    <w:pPr>
      <w:spacing w:after="0" w:line="240" w:lineRule="auto"/>
    </w:pPr>
  </w:style>
  <w:style w:type="paragraph" w:styleId="Revision">
    <w:name w:val="Revision"/>
    <w:uiPriority w:val="99"/>
    <w:semiHidden/>
  </w:style>
  <w:style w:type="paragraph" w:styleId="Quote">
    <w:name w:val="Quote"/>
    <w:basedOn w:val="Normal"/>
    <w:next w:val="Normal"/>
    <w:link w:val="QuoteChar"/>
    <w:uiPriority w:val="29"/>
    <w:qFormat/>
    <w:rsid w:val="00AA318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locked/>
    <w:rsid w:val="00AA318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A318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locked/>
    <w:rsid w:val="00AA3188"/>
    <w:rPr>
      <w:rFonts w:asciiTheme="majorHAnsi" w:eastAsiaTheme="majorEastAsia" w:hAnsiTheme="majorHAnsi" w:cstheme="majorBidi"/>
      <w:caps/>
      <w:color w:val="C45911" w:themeColor="accent2" w:themeShade="BF"/>
      <w:spacing w:val="10"/>
      <w:sz w:val="28"/>
      <w:szCs w:val="28"/>
    </w:rPr>
  </w:style>
  <w:style w:type="paragraph" w:styleId="TOCHeading">
    <w:name w:val="TOC Heading"/>
    <w:basedOn w:val="Heading1"/>
    <w:next w:val="Normal"/>
    <w:uiPriority w:val="39"/>
    <w:semiHidden/>
    <w:unhideWhenUsed/>
    <w:qFormat/>
    <w:rsid w:val="00AA3188"/>
    <w:pPr>
      <w:outlineLvl w:val="9"/>
    </w:pPr>
  </w:style>
  <w:style w:type="paragraph" w:customStyle="1" w:styleId="p-name">
    <w:name w:val="p-name"/>
    <w:basedOn w:val="Normal"/>
    <w:uiPriority w:val="99"/>
    <w:pPr>
      <w:spacing w:before="100" w:beforeAutospacing="1" w:after="100" w:afterAutospacing="1" w:line="240" w:lineRule="auto"/>
    </w:pPr>
    <w:rPr>
      <w:rFonts w:ascii="Times New Roman" w:eastAsia="Times New Roman" w:hAnsi="Times New Roman" w:cs="Times New Roman"/>
      <w:szCs w:val="24"/>
    </w:rPr>
  </w:style>
  <w:style w:type="character" w:styleId="SubtleEmphasis">
    <w:name w:val="Subtle Emphasis"/>
    <w:basedOn w:val="DefaultParagraphFont"/>
    <w:uiPriority w:val="19"/>
    <w:qFormat/>
    <w:rsid w:val="00AA3188"/>
    <w:rPr>
      <w:i/>
      <w:iCs/>
      <w:color w:val="auto"/>
    </w:rPr>
  </w:style>
  <w:style w:type="character" w:styleId="IntenseEmphasis">
    <w:name w:val="Intense Emphasis"/>
    <w:basedOn w:val="DefaultParagraphFont"/>
    <w:uiPriority w:val="21"/>
    <w:qFormat/>
    <w:rsid w:val="00AA318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A318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A318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A3188"/>
    <w:rPr>
      <w:rFonts w:asciiTheme="minorHAnsi" w:eastAsiaTheme="minorEastAsia" w:hAnsiTheme="minorHAnsi" w:cstheme="minorBidi"/>
      <w:b/>
      <w:bCs/>
      <w:i/>
      <w:iCs/>
      <w:caps w:val="0"/>
      <w:smallCaps w:val="0"/>
      <w:color w:val="auto"/>
      <w:spacing w:val="10"/>
      <w:w w:val="100"/>
      <w:sz w:val="20"/>
      <w:szCs w:val="20"/>
    </w:rPr>
  </w:style>
  <w:style w:type="character" w:customStyle="1" w:styleId="k">
    <w:name w:val="k"/>
    <w:basedOn w:val="DefaultParagraphFont"/>
  </w:style>
  <w:style w:type="character" w:customStyle="1" w:styleId="mi">
    <w:name w:val="mi"/>
    <w:basedOn w:val="DefaultParagraphFont"/>
  </w:style>
  <w:style w:type="character" w:customStyle="1" w:styleId="c1">
    <w:name w:val="c1"/>
    <w:basedOn w:val="DefaultParagraphFont"/>
  </w:style>
  <w:style w:type="character" w:customStyle="1" w:styleId="nl">
    <w:name w:val="nl"/>
    <w:basedOn w:val="DefaultParagraphFont"/>
  </w:style>
  <w:style w:type="character" w:customStyle="1" w:styleId="nf">
    <w:name w:val="nf"/>
    <w:basedOn w:val="DefaultParagraphFont"/>
  </w:style>
  <w:style w:type="character" w:customStyle="1" w:styleId="nb">
    <w:name w:val="nb"/>
    <w:basedOn w:val="DefaultParagraphFont"/>
  </w:style>
  <w:style w:type="character" w:customStyle="1" w:styleId="p">
    <w:name w:val="p"/>
    <w:basedOn w:val="DefaultParagraphFont"/>
  </w:style>
  <w:style w:type="character" w:customStyle="1" w:styleId="mh">
    <w:name w:val="mh"/>
    <w:basedOn w:val="DefaultParagraphFont"/>
  </w:style>
  <w:style w:type="character" w:customStyle="1" w:styleId="nv">
    <w:name w:val="nv"/>
    <w:basedOn w:val="DefaultParagraphFont"/>
  </w:style>
  <w:style w:type="character" w:customStyle="1" w:styleId="s">
    <w:name w:val="s"/>
    <w:basedOn w:val="DefaultParagraphFont"/>
  </w:style>
  <w:style w:type="character" w:customStyle="1" w:styleId="err">
    <w:name w:val="err"/>
    <w:basedOn w:val="DefaultParagraphFont"/>
  </w:style>
  <w:style w:type="character" w:customStyle="1" w:styleId="o">
    <w:name w:val="o"/>
    <w:basedOn w:val="DefaultParagraphFont"/>
  </w:style>
  <w:style w:type="character" w:customStyle="1" w:styleId="kd">
    <w:name w:val="kd"/>
    <w:basedOn w:val="DefaultParagraphFont"/>
  </w:style>
  <w:style w:type="character" w:customStyle="1" w:styleId="kc">
    <w:name w:val="kc"/>
    <w:basedOn w:val="DefaultParagraphFont"/>
  </w:style>
  <w:style w:type="character" w:customStyle="1" w:styleId="pl-c1">
    <w:name w:val="pl-c1"/>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k">
    <w:name w:val="pl-k"/>
    <w:basedOn w:val="DefaultParagraphFont"/>
  </w:style>
  <w:style w:type="character" w:customStyle="1" w:styleId="pl-v">
    <w:name w:val="pl-v"/>
    <w:basedOn w:val="DefaultParagraphFont"/>
  </w:style>
  <w:style w:type="character" w:customStyle="1" w:styleId="pl-s1">
    <w:name w:val="pl-s1"/>
    <w:basedOn w:val="DefaultParagraphFont"/>
  </w:style>
  <w:style w:type="character" w:customStyle="1" w:styleId="pl-s">
    <w:name w:val="pl-s"/>
    <w:basedOn w:val="DefaultParagraphFont"/>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E42CE"/>
  </w:style>
  <w:style w:type="character" w:styleId="Strong">
    <w:name w:val="Strong"/>
    <w:basedOn w:val="DefaultParagraphFont"/>
    <w:uiPriority w:val="22"/>
    <w:qFormat/>
    <w:rsid w:val="00AA318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A3188"/>
    <w:rPr>
      <w:rFonts w:asciiTheme="minorHAnsi" w:eastAsiaTheme="minorEastAsia" w:hAnsiTheme="minorHAnsi" w:cstheme="minorBidi"/>
      <w:i/>
      <w:iCs/>
      <w:color w:val="C45911" w:themeColor="accent2" w:themeShade="BF"/>
      <w:sz w:val="20"/>
      <w:szCs w:val="20"/>
    </w:rPr>
  </w:style>
  <w:style w:type="paragraph" w:customStyle="1" w:styleId="CodeString">
    <w:name w:val="Code String"/>
    <w:basedOn w:val="Normal"/>
    <w:link w:val="CodeStringChar"/>
    <w:qFormat/>
    <w:rsid w:val="00AA3188"/>
    <w:rPr>
      <w:rFonts w:ascii="Consolas" w:eastAsia="Times New Roman" w:hAnsi="Consolas"/>
    </w:rPr>
  </w:style>
  <w:style w:type="character" w:customStyle="1" w:styleId="CodeStringChar">
    <w:name w:val="Code String Char"/>
    <w:basedOn w:val="DefaultParagraphFont"/>
    <w:link w:val="CodeString"/>
    <w:rsid w:val="00AA3188"/>
    <w:rPr>
      <w:rFonts w:ascii="Consolas" w:eastAsia="Times New Roman"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www.youtube.com/embed/cC5FiU5czmY?feature=oemb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Changing the Buttons on a Game Boy Advance.docx</Template>
  <TotalTime>9</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3</cp:revision>
  <dcterms:created xsi:type="dcterms:W3CDTF">2022-06-13T05:48:00Z</dcterms:created>
  <dcterms:modified xsi:type="dcterms:W3CDTF">2022-06-13T05:51:00Z</dcterms:modified>
</cp:coreProperties>
</file>